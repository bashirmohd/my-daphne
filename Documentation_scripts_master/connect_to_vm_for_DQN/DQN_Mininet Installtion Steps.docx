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95316E" w14:textId="77777777" w:rsidR="003F4E8B" w:rsidRDefault="003F4E8B" w:rsidP="00736A06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Method-1.</w:t>
      </w:r>
    </w:p>
    <w:p w14:paraId="658A919F" w14:textId="6C964770" w:rsidR="003F4E8B" w:rsidRDefault="003F4E8B" w:rsidP="00736A06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Cloned UBUNTU VM Installation:</w:t>
      </w:r>
    </w:p>
    <w:p w14:paraId="235045D4" w14:textId="77777777" w:rsidR="003F4E8B" w:rsidRDefault="003F4E8B" w:rsidP="00736A06">
      <w:pPr>
        <w:jc w:val="center"/>
        <w:rPr>
          <w:b/>
          <w:sz w:val="32"/>
          <w:szCs w:val="32"/>
          <w:u w:val="single"/>
        </w:rPr>
      </w:pPr>
    </w:p>
    <w:p w14:paraId="48D916B4" w14:textId="10017774" w:rsidR="00F30927" w:rsidRPr="008B1664" w:rsidRDefault="006A36B3" w:rsidP="00736A06">
      <w:pPr>
        <w:jc w:val="center"/>
        <w:rPr>
          <w:b/>
          <w:sz w:val="32"/>
          <w:szCs w:val="32"/>
          <w:u w:val="single"/>
        </w:rPr>
      </w:pPr>
      <w:r w:rsidRPr="008B1664">
        <w:rPr>
          <w:b/>
          <w:sz w:val="32"/>
          <w:szCs w:val="32"/>
          <w:u w:val="single"/>
        </w:rPr>
        <w:t>Steps on h</w:t>
      </w:r>
      <w:r w:rsidR="00D420E2" w:rsidRPr="008B1664">
        <w:rPr>
          <w:b/>
          <w:sz w:val="32"/>
          <w:szCs w:val="32"/>
          <w:u w:val="single"/>
        </w:rPr>
        <w:t>ow to run</w:t>
      </w:r>
      <w:r w:rsidR="00974601" w:rsidRPr="008B1664">
        <w:rPr>
          <w:b/>
          <w:sz w:val="32"/>
          <w:szCs w:val="32"/>
          <w:u w:val="single"/>
        </w:rPr>
        <w:t xml:space="preserve"> </w:t>
      </w:r>
      <w:r w:rsidR="00AB42FA" w:rsidRPr="008B1664">
        <w:rPr>
          <w:b/>
          <w:sz w:val="32"/>
          <w:szCs w:val="32"/>
          <w:u w:val="single"/>
        </w:rPr>
        <w:t xml:space="preserve">a </w:t>
      </w:r>
      <w:proofErr w:type="spellStart"/>
      <w:r w:rsidR="00AB42FA" w:rsidRPr="008B1664">
        <w:rPr>
          <w:b/>
          <w:sz w:val="32"/>
          <w:szCs w:val="32"/>
          <w:u w:val="single"/>
        </w:rPr>
        <w:t>DeepRoute</w:t>
      </w:r>
      <w:proofErr w:type="spellEnd"/>
      <w:r w:rsidR="00AB42FA" w:rsidRPr="008B1664">
        <w:rPr>
          <w:b/>
          <w:sz w:val="32"/>
          <w:szCs w:val="32"/>
          <w:u w:val="single"/>
        </w:rPr>
        <w:t xml:space="preserve"> </w:t>
      </w:r>
      <w:r w:rsidR="00974601" w:rsidRPr="008B1664">
        <w:rPr>
          <w:b/>
          <w:sz w:val="32"/>
          <w:szCs w:val="32"/>
          <w:u w:val="single"/>
        </w:rPr>
        <w:t xml:space="preserve">RL </w:t>
      </w:r>
      <w:r w:rsidR="00DD2B86" w:rsidRPr="008B1664">
        <w:rPr>
          <w:b/>
          <w:sz w:val="32"/>
          <w:szCs w:val="32"/>
          <w:u w:val="single"/>
        </w:rPr>
        <w:t>and DQN</w:t>
      </w:r>
      <w:r w:rsidR="001248EE" w:rsidRPr="008B1664">
        <w:rPr>
          <w:b/>
          <w:sz w:val="32"/>
          <w:szCs w:val="32"/>
          <w:u w:val="single"/>
        </w:rPr>
        <w:t xml:space="preserve"> Experiment </w:t>
      </w:r>
      <w:r w:rsidR="00DD2B86" w:rsidRPr="008B1664">
        <w:rPr>
          <w:b/>
          <w:sz w:val="32"/>
          <w:szCs w:val="32"/>
          <w:u w:val="single"/>
        </w:rPr>
        <w:t>using</w:t>
      </w:r>
    </w:p>
    <w:p w14:paraId="7ABAB7F4" w14:textId="53AEEA87" w:rsidR="00C132C9" w:rsidRPr="008B1664" w:rsidRDefault="00DD2B86" w:rsidP="00736A06">
      <w:pPr>
        <w:jc w:val="center"/>
        <w:rPr>
          <w:b/>
          <w:sz w:val="32"/>
          <w:szCs w:val="32"/>
          <w:u w:val="single"/>
        </w:rPr>
      </w:pPr>
      <w:r w:rsidRPr="008B1664">
        <w:rPr>
          <w:b/>
          <w:sz w:val="32"/>
          <w:szCs w:val="32"/>
          <w:u w:val="single"/>
        </w:rPr>
        <w:t xml:space="preserve"> </w:t>
      </w:r>
      <w:proofErr w:type="spellStart"/>
      <w:r w:rsidRPr="008B1664">
        <w:rPr>
          <w:b/>
          <w:sz w:val="32"/>
          <w:szCs w:val="32"/>
          <w:u w:val="single"/>
        </w:rPr>
        <w:t>Minin</w:t>
      </w:r>
      <w:r w:rsidR="00B962AA">
        <w:rPr>
          <w:b/>
          <w:sz w:val="32"/>
          <w:szCs w:val="32"/>
          <w:u w:val="single"/>
        </w:rPr>
        <w:t>e</w:t>
      </w:r>
      <w:r w:rsidRPr="008B1664">
        <w:rPr>
          <w:b/>
          <w:sz w:val="32"/>
          <w:szCs w:val="32"/>
          <w:u w:val="single"/>
        </w:rPr>
        <w:t>t</w:t>
      </w:r>
      <w:proofErr w:type="spellEnd"/>
      <w:r w:rsidRPr="008B1664">
        <w:rPr>
          <w:b/>
          <w:sz w:val="32"/>
          <w:szCs w:val="32"/>
          <w:u w:val="single"/>
        </w:rPr>
        <w:t xml:space="preserve"> as Backend</w:t>
      </w:r>
      <w:bookmarkStart w:id="0" w:name="_GoBack"/>
      <w:bookmarkEnd w:id="0"/>
    </w:p>
    <w:p w14:paraId="1DBE04F2" w14:textId="77777777" w:rsidR="00A60100" w:rsidRPr="00515759" w:rsidRDefault="00A60100" w:rsidP="0004616B">
      <w:pPr>
        <w:rPr>
          <w:sz w:val="28"/>
          <w:szCs w:val="28"/>
        </w:rPr>
      </w:pPr>
    </w:p>
    <w:p w14:paraId="1DD07369" w14:textId="09CE6C59" w:rsidR="00A60100" w:rsidRPr="00515759" w:rsidRDefault="00A94E9C" w:rsidP="0004616B">
      <w:pPr>
        <w:rPr>
          <w:sz w:val="28"/>
          <w:szCs w:val="28"/>
        </w:rPr>
      </w:pPr>
      <w:r>
        <w:rPr>
          <w:sz w:val="28"/>
          <w:szCs w:val="28"/>
        </w:rPr>
        <w:t xml:space="preserve">Password: </w:t>
      </w:r>
      <w:r w:rsidRPr="003F1F41">
        <w:rPr>
          <w:b/>
          <w:i/>
          <w:sz w:val="28"/>
          <w:szCs w:val="28"/>
        </w:rPr>
        <w:t>admin</w:t>
      </w:r>
    </w:p>
    <w:p w14:paraId="60E84AA9" w14:textId="65A0F8E7" w:rsidR="00A60100" w:rsidRDefault="009F5DF9" w:rsidP="0004616B">
      <w:pPr>
        <w:rPr>
          <w:sz w:val="28"/>
          <w:szCs w:val="28"/>
        </w:rPr>
      </w:pPr>
      <w:r w:rsidRPr="00515759">
        <w:rPr>
          <w:noProof/>
          <w:sz w:val="28"/>
          <w:szCs w:val="28"/>
        </w:rPr>
        <w:drawing>
          <wp:inline distT="0" distB="0" distL="0" distR="0" wp14:anchorId="6E7AF564" wp14:editId="4F07F982">
            <wp:extent cx="5943600" cy="3190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3639" w14:textId="77777777" w:rsidR="00A94E9C" w:rsidRDefault="00A94E9C" w:rsidP="0004616B">
      <w:pPr>
        <w:rPr>
          <w:sz w:val="28"/>
          <w:szCs w:val="28"/>
        </w:rPr>
      </w:pPr>
    </w:p>
    <w:p w14:paraId="2544A0A7" w14:textId="77777777" w:rsidR="003F1F41" w:rsidRDefault="003F1F41" w:rsidP="00A53175">
      <w:pPr>
        <w:rPr>
          <w:sz w:val="28"/>
          <w:szCs w:val="28"/>
        </w:rPr>
      </w:pPr>
    </w:p>
    <w:p w14:paraId="54D3E887" w14:textId="02788D42" w:rsidR="003F1F41" w:rsidRDefault="003F1F41" w:rsidP="00A53175">
      <w:pPr>
        <w:rPr>
          <w:sz w:val="28"/>
          <w:szCs w:val="28"/>
        </w:rPr>
      </w:pPr>
      <w:r>
        <w:rPr>
          <w:sz w:val="28"/>
          <w:szCs w:val="28"/>
        </w:rPr>
        <w:t xml:space="preserve">On your desktop Open a file </w:t>
      </w:r>
      <w:r w:rsidRPr="003F1F41">
        <w:rPr>
          <w:b/>
          <w:i/>
          <w:sz w:val="28"/>
          <w:szCs w:val="28"/>
        </w:rPr>
        <w:t>Steps.txt</w:t>
      </w:r>
      <w:r>
        <w:rPr>
          <w:sz w:val="28"/>
          <w:szCs w:val="28"/>
        </w:rPr>
        <w:t xml:space="preserve"> and follow the steps</w:t>
      </w:r>
    </w:p>
    <w:p w14:paraId="40E93C5A" w14:textId="288161F0" w:rsidR="008B1664" w:rsidRDefault="008B1664" w:rsidP="00A53175">
      <w:pPr>
        <w:rPr>
          <w:sz w:val="28"/>
          <w:szCs w:val="28"/>
        </w:rPr>
      </w:pPr>
      <w:r w:rsidRPr="008B1664">
        <w:rPr>
          <w:sz w:val="28"/>
          <w:szCs w:val="28"/>
        </w:rPr>
        <w:drawing>
          <wp:inline distT="0" distB="0" distL="0" distR="0" wp14:anchorId="06970890" wp14:editId="1B0BEB6F">
            <wp:extent cx="2578100" cy="205994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648" w14:textId="77777777" w:rsidR="003F1F41" w:rsidRDefault="003F1F41" w:rsidP="00A53175">
      <w:pPr>
        <w:rPr>
          <w:sz w:val="28"/>
          <w:szCs w:val="28"/>
        </w:rPr>
      </w:pPr>
    </w:p>
    <w:p w14:paraId="3E52EA8F" w14:textId="77777777" w:rsidR="008B1664" w:rsidRDefault="008B1664" w:rsidP="00A53175">
      <w:pPr>
        <w:rPr>
          <w:sz w:val="28"/>
          <w:szCs w:val="28"/>
        </w:rPr>
      </w:pPr>
    </w:p>
    <w:p w14:paraId="07A28FF0" w14:textId="0AD749DD" w:rsidR="003F1F41" w:rsidRPr="008B1664" w:rsidRDefault="00E66561" w:rsidP="00A53175">
      <w:pPr>
        <w:rPr>
          <w:b/>
          <w:sz w:val="32"/>
          <w:szCs w:val="32"/>
        </w:rPr>
      </w:pPr>
      <w:r w:rsidRPr="008B1664">
        <w:rPr>
          <w:b/>
          <w:sz w:val="32"/>
          <w:szCs w:val="32"/>
        </w:rPr>
        <w:lastRenderedPageBreak/>
        <w:t>For the RL</w:t>
      </w:r>
      <w:r w:rsidRPr="008B1664">
        <w:rPr>
          <w:b/>
          <w:sz w:val="32"/>
          <w:szCs w:val="32"/>
        </w:rPr>
        <w:t xml:space="preserve"> experiment:</w:t>
      </w:r>
    </w:p>
    <w:p w14:paraId="17EFA9CD" w14:textId="77777777" w:rsidR="00A53175" w:rsidRPr="00A53175" w:rsidRDefault="00A53175" w:rsidP="00A53175">
      <w:pPr>
        <w:rPr>
          <w:sz w:val="28"/>
          <w:szCs w:val="28"/>
        </w:rPr>
      </w:pPr>
      <w:r w:rsidRPr="00A53175">
        <w:rPr>
          <w:sz w:val="28"/>
          <w:szCs w:val="28"/>
        </w:rPr>
        <w:t>Cd into ~/Documents/</w:t>
      </w:r>
      <w:proofErr w:type="spellStart"/>
      <w:r w:rsidRPr="00A53175">
        <w:rPr>
          <w:sz w:val="28"/>
          <w:szCs w:val="28"/>
        </w:rPr>
        <w:t>CodeRoom</w:t>
      </w:r>
      <w:proofErr w:type="spellEnd"/>
      <w:r w:rsidRPr="00A53175">
        <w:rPr>
          <w:sz w:val="28"/>
          <w:szCs w:val="28"/>
        </w:rPr>
        <w:t>/</w:t>
      </w:r>
      <w:proofErr w:type="spellStart"/>
      <w:r w:rsidRPr="00A53175">
        <w:rPr>
          <w:sz w:val="28"/>
          <w:szCs w:val="28"/>
        </w:rPr>
        <w:t>DeepRoute</w:t>
      </w:r>
      <w:proofErr w:type="spellEnd"/>
      <w:r w:rsidRPr="00A53175">
        <w:rPr>
          <w:sz w:val="28"/>
          <w:szCs w:val="28"/>
        </w:rPr>
        <w:t>-Gym-for-RL/tests</w:t>
      </w:r>
    </w:p>
    <w:p w14:paraId="6051EAA6" w14:textId="171B7F8E" w:rsidR="00A53175" w:rsidRPr="00A53175" w:rsidRDefault="008B1664" w:rsidP="00A53175">
      <w:pPr>
        <w:rPr>
          <w:sz w:val="28"/>
          <w:szCs w:val="28"/>
        </w:rPr>
      </w:pPr>
      <w:r w:rsidRPr="008B1664">
        <w:rPr>
          <w:sz w:val="28"/>
          <w:szCs w:val="28"/>
        </w:rPr>
        <w:drawing>
          <wp:inline distT="0" distB="0" distL="0" distR="0" wp14:anchorId="14F92555" wp14:editId="47BFE48E">
            <wp:extent cx="5943600" cy="20770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E32A" w14:textId="36C9461F" w:rsidR="00A53175" w:rsidRDefault="008B1664" w:rsidP="00A53175">
      <w:pPr>
        <w:rPr>
          <w:sz w:val="28"/>
          <w:szCs w:val="28"/>
        </w:rPr>
      </w:pPr>
      <w:r>
        <w:rPr>
          <w:sz w:val="28"/>
          <w:szCs w:val="28"/>
        </w:rPr>
        <w:t>run the following:</w:t>
      </w:r>
    </w:p>
    <w:p w14:paraId="6293D2F3" w14:textId="77777777" w:rsidR="008B1664" w:rsidRPr="00A53175" w:rsidRDefault="008B1664" w:rsidP="00A53175">
      <w:pPr>
        <w:rPr>
          <w:sz w:val="28"/>
          <w:szCs w:val="28"/>
        </w:rPr>
      </w:pPr>
    </w:p>
    <w:p w14:paraId="2A8C9DE6" w14:textId="77777777" w:rsidR="00A53175" w:rsidRPr="00A53175" w:rsidRDefault="00A53175" w:rsidP="00A53175">
      <w:pPr>
        <w:rPr>
          <w:sz w:val="28"/>
          <w:szCs w:val="28"/>
        </w:rPr>
      </w:pPr>
      <w:proofErr w:type="spellStart"/>
      <w:r w:rsidRPr="00A53175">
        <w:rPr>
          <w:sz w:val="28"/>
          <w:szCs w:val="28"/>
        </w:rPr>
        <w:t>sudo</w:t>
      </w:r>
      <w:proofErr w:type="spellEnd"/>
      <w:r w:rsidRPr="00A53175">
        <w:rPr>
          <w:sz w:val="28"/>
          <w:szCs w:val="28"/>
        </w:rPr>
        <w:t xml:space="preserve"> python3 random_trail.py</w:t>
      </w:r>
    </w:p>
    <w:p w14:paraId="6F9239A6" w14:textId="21C0C6CB" w:rsidR="00A53175" w:rsidRDefault="00A53175" w:rsidP="00A53175">
      <w:pPr>
        <w:rPr>
          <w:sz w:val="28"/>
          <w:szCs w:val="28"/>
        </w:rPr>
      </w:pPr>
      <w:proofErr w:type="spellStart"/>
      <w:r w:rsidRPr="00A53175">
        <w:rPr>
          <w:sz w:val="28"/>
          <w:szCs w:val="28"/>
        </w:rPr>
        <w:t>sudo</w:t>
      </w:r>
      <w:proofErr w:type="spellEnd"/>
      <w:r w:rsidRPr="00A53175">
        <w:rPr>
          <w:sz w:val="28"/>
          <w:szCs w:val="28"/>
        </w:rPr>
        <w:t xml:space="preserve"> python3 deterministic_trail.py</w:t>
      </w:r>
      <w:r w:rsidR="008B1664">
        <w:rPr>
          <w:sz w:val="28"/>
          <w:szCs w:val="28"/>
        </w:rPr>
        <w:t xml:space="preserve">  </w:t>
      </w:r>
    </w:p>
    <w:p w14:paraId="6E244EAB" w14:textId="77777777" w:rsidR="008B1664" w:rsidRDefault="008B1664" w:rsidP="00A53175">
      <w:pPr>
        <w:rPr>
          <w:sz w:val="28"/>
          <w:szCs w:val="28"/>
        </w:rPr>
      </w:pPr>
    </w:p>
    <w:p w14:paraId="01EAEAA4" w14:textId="679781F3" w:rsidR="008B1664" w:rsidRDefault="008B1664" w:rsidP="00A53175">
      <w:pPr>
        <w:rPr>
          <w:sz w:val="28"/>
          <w:szCs w:val="28"/>
        </w:rPr>
      </w:pPr>
      <w:r w:rsidRPr="008B1664">
        <w:rPr>
          <w:sz w:val="28"/>
          <w:szCs w:val="28"/>
        </w:rPr>
        <w:drawing>
          <wp:inline distT="0" distB="0" distL="0" distR="0" wp14:anchorId="3A612F81" wp14:editId="123D4451">
            <wp:extent cx="5943600" cy="2999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E3BE" w14:textId="77777777" w:rsidR="008B1664" w:rsidRDefault="008B1664" w:rsidP="00A53175">
      <w:pPr>
        <w:rPr>
          <w:sz w:val="28"/>
          <w:szCs w:val="28"/>
        </w:rPr>
      </w:pPr>
    </w:p>
    <w:p w14:paraId="6C56A645" w14:textId="77777777" w:rsidR="008B1664" w:rsidRPr="008B1664" w:rsidRDefault="008B1664" w:rsidP="00A53175">
      <w:pPr>
        <w:rPr>
          <w:b/>
          <w:sz w:val="28"/>
          <w:szCs w:val="28"/>
        </w:rPr>
      </w:pPr>
      <w:r w:rsidRPr="008B1664">
        <w:rPr>
          <w:b/>
          <w:sz w:val="28"/>
          <w:szCs w:val="28"/>
        </w:rPr>
        <w:t>OR</w:t>
      </w:r>
    </w:p>
    <w:p w14:paraId="7B971A42" w14:textId="4C9ABFEE" w:rsidR="008B1664" w:rsidRDefault="008B1664" w:rsidP="00A53175">
      <w:pPr>
        <w:rPr>
          <w:sz w:val="28"/>
          <w:szCs w:val="28"/>
        </w:rPr>
      </w:pPr>
      <w:r>
        <w:rPr>
          <w:sz w:val="28"/>
          <w:szCs w:val="28"/>
        </w:rPr>
        <w:t>To save your results Files in .csv output format in the same directory</w:t>
      </w:r>
    </w:p>
    <w:p w14:paraId="6ED73EE0" w14:textId="77777777" w:rsidR="008B1664" w:rsidRDefault="008B1664" w:rsidP="00A53175">
      <w:pPr>
        <w:rPr>
          <w:sz w:val="28"/>
          <w:szCs w:val="28"/>
        </w:rPr>
      </w:pPr>
    </w:p>
    <w:p w14:paraId="728DA113" w14:textId="6639683F" w:rsidR="008B1664" w:rsidRPr="00A53175" w:rsidRDefault="008B1664" w:rsidP="008B1664">
      <w:pPr>
        <w:rPr>
          <w:sz w:val="28"/>
          <w:szCs w:val="28"/>
        </w:rPr>
      </w:pPr>
      <w:proofErr w:type="spellStart"/>
      <w:r w:rsidRPr="00A53175">
        <w:rPr>
          <w:sz w:val="28"/>
          <w:szCs w:val="28"/>
        </w:rPr>
        <w:t>sudo</w:t>
      </w:r>
      <w:proofErr w:type="spellEnd"/>
      <w:r w:rsidRPr="00A53175">
        <w:rPr>
          <w:sz w:val="28"/>
          <w:szCs w:val="28"/>
        </w:rPr>
        <w:t xml:space="preserve"> python3 random_trail.py</w:t>
      </w:r>
      <w:r>
        <w:rPr>
          <w:sz w:val="28"/>
          <w:szCs w:val="28"/>
        </w:rPr>
        <w:t xml:space="preserve"> &gt;&gt; filename.csv</w:t>
      </w:r>
    </w:p>
    <w:p w14:paraId="3E693C41" w14:textId="6BA68409" w:rsidR="008B1664" w:rsidRDefault="008B1664" w:rsidP="008B1664">
      <w:pPr>
        <w:rPr>
          <w:sz w:val="28"/>
          <w:szCs w:val="28"/>
        </w:rPr>
      </w:pPr>
      <w:proofErr w:type="spellStart"/>
      <w:r w:rsidRPr="00A53175">
        <w:rPr>
          <w:sz w:val="28"/>
          <w:szCs w:val="28"/>
        </w:rPr>
        <w:t>sudo</w:t>
      </w:r>
      <w:proofErr w:type="spellEnd"/>
      <w:r w:rsidRPr="00A53175">
        <w:rPr>
          <w:sz w:val="28"/>
          <w:szCs w:val="28"/>
        </w:rPr>
        <w:t xml:space="preserve"> python3 deterministic_trail.py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&gt;&gt; filename.csv</w:t>
      </w:r>
    </w:p>
    <w:p w14:paraId="65CFD0C0" w14:textId="77777777" w:rsidR="003F1F41" w:rsidRDefault="003F1F41" w:rsidP="00A53175">
      <w:pPr>
        <w:rPr>
          <w:sz w:val="28"/>
          <w:szCs w:val="28"/>
        </w:rPr>
      </w:pPr>
    </w:p>
    <w:p w14:paraId="7088434B" w14:textId="74CA5A6B" w:rsidR="003F1F41" w:rsidRDefault="003F1F41" w:rsidP="00A53175">
      <w:pPr>
        <w:rPr>
          <w:sz w:val="28"/>
          <w:szCs w:val="28"/>
        </w:rPr>
      </w:pPr>
      <w:r>
        <w:rPr>
          <w:sz w:val="28"/>
          <w:szCs w:val="28"/>
        </w:rPr>
        <w:t xml:space="preserve">All the codes we need are in </w:t>
      </w:r>
      <w:r w:rsidRPr="003F1F41">
        <w:rPr>
          <w:sz w:val="28"/>
          <w:szCs w:val="28"/>
        </w:rPr>
        <w:t>~/Documents/</w:t>
      </w:r>
      <w:proofErr w:type="spellStart"/>
      <w:r w:rsidRPr="003F1F41">
        <w:rPr>
          <w:sz w:val="28"/>
          <w:szCs w:val="28"/>
        </w:rPr>
        <w:t>CodeRoom</w:t>
      </w:r>
      <w:proofErr w:type="spellEnd"/>
      <w:r w:rsidRPr="003F1F41">
        <w:rPr>
          <w:sz w:val="28"/>
          <w:szCs w:val="28"/>
        </w:rPr>
        <w:t>/</w:t>
      </w:r>
      <w:proofErr w:type="spellStart"/>
      <w:r w:rsidRPr="003F1F41">
        <w:rPr>
          <w:sz w:val="28"/>
          <w:szCs w:val="28"/>
        </w:rPr>
        <w:t>DeepRoute</w:t>
      </w:r>
      <w:proofErr w:type="spellEnd"/>
      <w:r w:rsidRPr="003F1F41">
        <w:rPr>
          <w:sz w:val="28"/>
          <w:szCs w:val="28"/>
        </w:rPr>
        <w:t>-Gym-for-RL/</w:t>
      </w:r>
    </w:p>
    <w:p w14:paraId="346F00A4" w14:textId="77777777" w:rsidR="00E66561" w:rsidRDefault="00E66561" w:rsidP="00A53175">
      <w:pPr>
        <w:rPr>
          <w:sz w:val="28"/>
          <w:szCs w:val="28"/>
        </w:rPr>
      </w:pPr>
    </w:p>
    <w:p w14:paraId="21787630" w14:textId="7D8F8E7C" w:rsidR="00E66561" w:rsidRDefault="00E66561" w:rsidP="00A53175">
      <w:pPr>
        <w:rPr>
          <w:sz w:val="28"/>
          <w:szCs w:val="28"/>
        </w:rPr>
      </w:pPr>
      <w:r>
        <w:rPr>
          <w:sz w:val="28"/>
          <w:szCs w:val="28"/>
        </w:rPr>
        <w:t xml:space="preserve">In the </w:t>
      </w:r>
      <w:proofErr w:type="gramStart"/>
      <w:r w:rsidRPr="00E66561">
        <w:rPr>
          <w:b/>
          <w:sz w:val="28"/>
          <w:szCs w:val="28"/>
        </w:rPr>
        <w:t>random_trail.py</w:t>
      </w:r>
      <w:r>
        <w:rPr>
          <w:sz w:val="28"/>
          <w:szCs w:val="28"/>
        </w:rPr>
        <w:t xml:space="preserve">  and</w:t>
      </w:r>
      <w:proofErr w:type="gramEnd"/>
      <w:r>
        <w:rPr>
          <w:sz w:val="28"/>
          <w:szCs w:val="28"/>
        </w:rPr>
        <w:t xml:space="preserve"> </w:t>
      </w:r>
      <w:r w:rsidRPr="00E66561">
        <w:rPr>
          <w:b/>
          <w:sz w:val="28"/>
          <w:szCs w:val="28"/>
        </w:rPr>
        <w:t>deterministic_trail.py</w:t>
      </w:r>
      <w:r>
        <w:rPr>
          <w:sz w:val="28"/>
          <w:szCs w:val="28"/>
        </w:rPr>
        <w:t>, you can change the MAX_RUNS to any number like 30,60,100. I set it to 3.</w:t>
      </w:r>
    </w:p>
    <w:p w14:paraId="36ECBEBF" w14:textId="77777777" w:rsidR="00E66561" w:rsidRDefault="00E66561" w:rsidP="00A53175">
      <w:pPr>
        <w:rPr>
          <w:sz w:val="28"/>
          <w:szCs w:val="28"/>
        </w:rPr>
      </w:pPr>
    </w:p>
    <w:p w14:paraId="47FF2B60" w14:textId="77777777" w:rsidR="00E66561" w:rsidRPr="008B1664" w:rsidRDefault="00E66561" w:rsidP="00E66561">
      <w:pPr>
        <w:rPr>
          <w:b/>
          <w:sz w:val="32"/>
          <w:szCs w:val="32"/>
        </w:rPr>
      </w:pPr>
      <w:r w:rsidRPr="008B1664">
        <w:rPr>
          <w:b/>
          <w:sz w:val="32"/>
          <w:szCs w:val="32"/>
        </w:rPr>
        <w:t>For the DQN experiment:</w:t>
      </w:r>
    </w:p>
    <w:p w14:paraId="387447ED" w14:textId="77777777" w:rsidR="00E66561" w:rsidRPr="00A53175" w:rsidRDefault="00E66561" w:rsidP="00E66561">
      <w:pPr>
        <w:rPr>
          <w:sz w:val="28"/>
          <w:szCs w:val="28"/>
        </w:rPr>
      </w:pPr>
      <w:r w:rsidRPr="00A53175">
        <w:rPr>
          <w:sz w:val="28"/>
          <w:szCs w:val="28"/>
        </w:rPr>
        <w:t>Cd into ~/Documents/</w:t>
      </w:r>
      <w:proofErr w:type="spellStart"/>
      <w:r w:rsidRPr="00A53175">
        <w:rPr>
          <w:sz w:val="28"/>
          <w:szCs w:val="28"/>
        </w:rPr>
        <w:t>CodeRoom</w:t>
      </w:r>
      <w:proofErr w:type="spellEnd"/>
      <w:r w:rsidRPr="00A53175">
        <w:rPr>
          <w:sz w:val="28"/>
          <w:szCs w:val="28"/>
        </w:rPr>
        <w:t>/</w:t>
      </w:r>
      <w:proofErr w:type="spellStart"/>
      <w:r w:rsidRPr="00A53175">
        <w:rPr>
          <w:sz w:val="28"/>
          <w:szCs w:val="28"/>
        </w:rPr>
        <w:t>DeepRoute</w:t>
      </w:r>
      <w:proofErr w:type="spellEnd"/>
      <w:r w:rsidRPr="00A53175">
        <w:rPr>
          <w:sz w:val="28"/>
          <w:szCs w:val="28"/>
        </w:rPr>
        <w:t>-Gym-for-RL/tests</w:t>
      </w:r>
    </w:p>
    <w:p w14:paraId="0115B2AD" w14:textId="3612425D" w:rsidR="00E66561" w:rsidRPr="00A53175" w:rsidRDefault="00E66561" w:rsidP="00E66561">
      <w:pPr>
        <w:rPr>
          <w:sz w:val="28"/>
          <w:szCs w:val="28"/>
        </w:rPr>
      </w:pPr>
      <w:r w:rsidRPr="00A53175">
        <w:rPr>
          <w:sz w:val="28"/>
          <w:szCs w:val="28"/>
        </w:rPr>
        <w:t>run the following:</w:t>
      </w:r>
    </w:p>
    <w:p w14:paraId="232FE53B" w14:textId="77777777" w:rsidR="00E66561" w:rsidRDefault="00E66561" w:rsidP="00E66561">
      <w:pPr>
        <w:rPr>
          <w:sz w:val="28"/>
          <w:szCs w:val="28"/>
        </w:rPr>
      </w:pPr>
      <w:proofErr w:type="spellStart"/>
      <w:r w:rsidRPr="00A53175">
        <w:rPr>
          <w:sz w:val="28"/>
          <w:szCs w:val="28"/>
        </w:rPr>
        <w:t>sudo</w:t>
      </w:r>
      <w:proofErr w:type="spellEnd"/>
      <w:r w:rsidRPr="00A53175">
        <w:rPr>
          <w:sz w:val="28"/>
          <w:szCs w:val="28"/>
        </w:rPr>
        <w:t xml:space="preserve"> python3 sdwan_rl_dqn_agent.py</w:t>
      </w:r>
    </w:p>
    <w:p w14:paraId="335E696C" w14:textId="77777777" w:rsidR="00E66561" w:rsidRDefault="00E66561" w:rsidP="00A53175">
      <w:pPr>
        <w:rPr>
          <w:sz w:val="28"/>
          <w:szCs w:val="28"/>
        </w:rPr>
      </w:pPr>
    </w:p>
    <w:p w14:paraId="18DF20CB" w14:textId="70A16F89" w:rsidR="008B1664" w:rsidRDefault="008B1664" w:rsidP="00A53175">
      <w:pPr>
        <w:rPr>
          <w:sz w:val="28"/>
          <w:szCs w:val="28"/>
        </w:rPr>
      </w:pPr>
      <w:r w:rsidRPr="008B1664">
        <w:rPr>
          <w:sz w:val="28"/>
          <w:szCs w:val="28"/>
        </w:rPr>
        <w:drawing>
          <wp:inline distT="0" distB="0" distL="0" distR="0" wp14:anchorId="7C40D845" wp14:editId="5FF5B3CB">
            <wp:extent cx="5943600" cy="31394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9DC8" w14:textId="77777777" w:rsidR="008B1664" w:rsidRDefault="008B1664" w:rsidP="00A53175">
      <w:pPr>
        <w:rPr>
          <w:sz w:val="28"/>
          <w:szCs w:val="28"/>
        </w:rPr>
      </w:pPr>
    </w:p>
    <w:p w14:paraId="6B70460C" w14:textId="370BC39D" w:rsidR="008B1664" w:rsidRDefault="003F4E8B" w:rsidP="008B1664">
      <w:pPr>
        <w:rPr>
          <w:sz w:val="28"/>
          <w:szCs w:val="28"/>
        </w:rPr>
      </w:pPr>
      <w:r>
        <w:rPr>
          <w:sz w:val="28"/>
          <w:szCs w:val="28"/>
        </w:rPr>
        <w:t>Y</w:t>
      </w:r>
      <w:r w:rsidR="008B1664">
        <w:rPr>
          <w:sz w:val="28"/>
          <w:szCs w:val="28"/>
        </w:rPr>
        <w:t xml:space="preserve">our </w:t>
      </w:r>
      <w:r>
        <w:rPr>
          <w:sz w:val="28"/>
          <w:szCs w:val="28"/>
        </w:rPr>
        <w:t xml:space="preserve">result should be outputted as .h5 format </w:t>
      </w:r>
      <w:r w:rsidR="008B1664">
        <w:rPr>
          <w:sz w:val="28"/>
          <w:szCs w:val="28"/>
        </w:rPr>
        <w:t>in the same directory</w:t>
      </w:r>
      <w:r>
        <w:rPr>
          <w:sz w:val="28"/>
          <w:szCs w:val="28"/>
        </w:rPr>
        <w:t>.</w:t>
      </w:r>
    </w:p>
    <w:p w14:paraId="0AC15CA4" w14:textId="37860BAD" w:rsidR="003F4E8B" w:rsidRDefault="003F4E8B" w:rsidP="008B1664">
      <w:pPr>
        <w:rPr>
          <w:sz w:val="28"/>
          <w:szCs w:val="28"/>
        </w:rPr>
      </w:pPr>
      <w:r>
        <w:rPr>
          <w:sz w:val="28"/>
          <w:szCs w:val="28"/>
        </w:rPr>
        <w:t>You should also be able to view some error log files in case you want to view.</w:t>
      </w:r>
    </w:p>
    <w:p w14:paraId="52D37375" w14:textId="77777777" w:rsidR="008B1664" w:rsidRDefault="008B1664" w:rsidP="00A53175">
      <w:pPr>
        <w:rPr>
          <w:sz w:val="28"/>
          <w:szCs w:val="28"/>
        </w:rPr>
      </w:pPr>
    </w:p>
    <w:p w14:paraId="55718725" w14:textId="01B91798" w:rsidR="008B1664" w:rsidRDefault="008B1664" w:rsidP="00A53175">
      <w:pPr>
        <w:rPr>
          <w:sz w:val="28"/>
          <w:szCs w:val="28"/>
        </w:rPr>
      </w:pPr>
    </w:p>
    <w:p w14:paraId="31C11ACE" w14:textId="77777777" w:rsidR="003F4E8B" w:rsidRDefault="003F4E8B" w:rsidP="00A53175">
      <w:pPr>
        <w:rPr>
          <w:sz w:val="28"/>
          <w:szCs w:val="28"/>
        </w:rPr>
      </w:pPr>
    </w:p>
    <w:p w14:paraId="582E116C" w14:textId="77777777" w:rsidR="003F4E8B" w:rsidRDefault="003F4E8B" w:rsidP="00A53175">
      <w:pPr>
        <w:rPr>
          <w:sz w:val="28"/>
          <w:szCs w:val="28"/>
        </w:rPr>
      </w:pPr>
    </w:p>
    <w:p w14:paraId="7A5F4C19" w14:textId="77777777" w:rsidR="003F4E8B" w:rsidRDefault="003F4E8B" w:rsidP="00A53175">
      <w:pPr>
        <w:rPr>
          <w:sz w:val="28"/>
          <w:szCs w:val="28"/>
        </w:rPr>
      </w:pPr>
    </w:p>
    <w:p w14:paraId="34F7628E" w14:textId="77777777" w:rsidR="003F4E8B" w:rsidRDefault="003F4E8B" w:rsidP="00A53175">
      <w:pPr>
        <w:rPr>
          <w:sz w:val="28"/>
          <w:szCs w:val="28"/>
        </w:rPr>
      </w:pPr>
    </w:p>
    <w:p w14:paraId="118CA4A6" w14:textId="77777777" w:rsidR="003F4E8B" w:rsidRDefault="003F4E8B" w:rsidP="00A53175">
      <w:pPr>
        <w:rPr>
          <w:sz w:val="28"/>
          <w:szCs w:val="28"/>
        </w:rPr>
      </w:pPr>
    </w:p>
    <w:p w14:paraId="5B953D95" w14:textId="77777777" w:rsidR="003F4E8B" w:rsidRDefault="003F4E8B" w:rsidP="00A53175">
      <w:pPr>
        <w:rPr>
          <w:sz w:val="28"/>
          <w:szCs w:val="28"/>
        </w:rPr>
      </w:pPr>
    </w:p>
    <w:p w14:paraId="07686FB3" w14:textId="77777777" w:rsidR="003F4E8B" w:rsidRDefault="003F4E8B" w:rsidP="00A53175">
      <w:pPr>
        <w:rPr>
          <w:sz w:val="28"/>
          <w:szCs w:val="28"/>
        </w:rPr>
      </w:pPr>
    </w:p>
    <w:p w14:paraId="4C91CF16" w14:textId="77777777" w:rsidR="003F4E8B" w:rsidRDefault="003F4E8B" w:rsidP="00A53175">
      <w:pPr>
        <w:rPr>
          <w:sz w:val="28"/>
          <w:szCs w:val="28"/>
        </w:rPr>
      </w:pPr>
    </w:p>
    <w:p w14:paraId="0DF0115C" w14:textId="4134D7B9" w:rsidR="003F4E8B" w:rsidRDefault="003F4E8B" w:rsidP="003F4E8B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Method-2</w:t>
      </w:r>
      <w:r>
        <w:rPr>
          <w:b/>
          <w:sz w:val="32"/>
          <w:szCs w:val="32"/>
          <w:u w:val="single"/>
        </w:rPr>
        <w:t>.</w:t>
      </w:r>
    </w:p>
    <w:p w14:paraId="10C26D84" w14:textId="77777777" w:rsidR="003F4E8B" w:rsidRDefault="003F4E8B" w:rsidP="00A53175">
      <w:pPr>
        <w:rPr>
          <w:sz w:val="28"/>
          <w:szCs w:val="28"/>
        </w:rPr>
      </w:pPr>
    </w:p>
    <w:p w14:paraId="2344B970" w14:textId="58D7FE92" w:rsidR="003F4E8B" w:rsidRDefault="003F4E8B" w:rsidP="00A53175">
      <w:pPr>
        <w:rPr>
          <w:sz w:val="28"/>
          <w:szCs w:val="28"/>
        </w:rPr>
      </w:pPr>
      <w:r>
        <w:rPr>
          <w:sz w:val="28"/>
          <w:szCs w:val="28"/>
        </w:rPr>
        <w:t>Installation steps from Scratch by cloning a Repo containing the code files.</w:t>
      </w:r>
    </w:p>
    <w:p w14:paraId="2803D8E0" w14:textId="77777777" w:rsidR="003F4E8B" w:rsidRDefault="003F4E8B" w:rsidP="00A53175">
      <w:pPr>
        <w:rPr>
          <w:sz w:val="28"/>
          <w:szCs w:val="28"/>
        </w:rPr>
      </w:pPr>
    </w:p>
    <w:p w14:paraId="1043F34E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Step one: Clone the </w:t>
      </w:r>
      <w:proofErr w:type="spellStart"/>
      <w:r w:rsidRPr="00E902EE">
        <w:rPr>
          <w:sz w:val="28"/>
          <w:szCs w:val="28"/>
        </w:rPr>
        <w:t>github</w:t>
      </w:r>
      <w:proofErr w:type="spellEnd"/>
      <w:r w:rsidRPr="00E902EE">
        <w:rPr>
          <w:sz w:val="28"/>
          <w:szCs w:val="28"/>
        </w:rPr>
        <w:t xml:space="preserve"> Repo.</w:t>
      </w:r>
    </w:p>
    <w:p w14:paraId="19D9C03E" w14:textId="77777777" w:rsidR="00E902EE" w:rsidRPr="00E902EE" w:rsidRDefault="00E902EE" w:rsidP="00E902EE">
      <w:pPr>
        <w:rPr>
          <w:sz w:val="28"/>
          <w:szCs w:val="28"/>
        </w:rPr>
      </w:pPr>
    </w:p>
    <w:p w14:paraId="51B0DA3F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In the Root Folder.</w:t>
      </w:r>
    </w:p>
    <w:p w14:paraId="08B186EB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cd Documents/</w:t>
      </w:r>
      <w:proofErr w:type="spellStart"/>
      <w:r w:rsidRPr="00E902EE">
        <w:rPr>
          <w:sz w:val="28"/>
          <w:szCs w:val="28"/>
        </w:rPr>
        <w:t>Coderoom</w:t>
      </w:r>
      <w:proofErr w:type="spellEnd"/>
      <w:r w:rsidRPr="00E902EE">
        <w:rPr>
          <w:sz w:val="28"/>
          <w:szCs w:val="28"/>
        </w:rPr>
        <w:t>/</w:t>
      </w:r>
      <w:proofErr w:type="spellStart"/>
      <w:r w:rsidRPr="00E902EE">
        <w:rPr>
          <w:sz w:val="28"/>
          <w:szCs w:val="28"/>
        </w:rPr>
        <w:t>sdwan</w:t>
      </w:r>
      <w:proofErr w:type="spellEnd"/>
      <w:r w:rsidRPr="00E902EE">
        <w:rPr>
          <w:sz w:val="28"/>
          <w:szCs w:val="28"/>
        </w:rPr>
        <w:t>-gym-master/</w:t>
      </w:r>
    </w:p>
    <w:p w14:paraId="1D91ABA8" w14:textId="77777777" w:rsidR="00E902EE" w:rsidRPr="00E902EE" w:rsidRDefault="00E902EE" w:rsidP="00E902EE">
      <w:pPr>
        <w:rPr>
          <w:sz w:val="28"/>
          <w:szCs w:val="28"/>
        </w:rPr>
      </w:pPr>
    </w:p>
    <w:p w14:paraId="78730E0A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###run the following to setup </w:t>
      </w:r>
      <w:proofErr w:type="spellStart"/>
      <w:r w:rsidRPr="00E902EE">
        <w:rPr>
          <w:sz w:val="28"/>
          <w:szCs w:val="28"/>
        </w:rPr>
        <w:t>enviroment</w:t>
      </w:r>
      <w:proofErr w:type="spellEnd"/>
      <w:r w:rsidRPr="00E902EE">
        <w:rPr>
          <w:sz w:val="28"/>
          <w:szCs w:val="28"/>
        </w:rPr>
        <w:t xml:space="preserve"> and to install all dependencies</w:t>
      </w:r>
    </w:p>
    <w:p w14:paraId="70EE96CE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python3 setup.py install</w:t>
      </w:r>
    </w:p>
    <w:p w14:paraId="0C1C62BC" w14:textId="77777777" w:rsidR="00E902EE" w:rsidRPr="00E902EE" w:rsidRDefault="00E902EE" w:rsidP="00E902EE">
      <w:pPr>
        <w:rPr>
          <w:sz w:val="28"/>
          <w:szCs w:val="28"/>
        </w:rPr>
      </w:pPr>
    </w:p>
    <w:p w14:paraId="3804908D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pip3 install -</w:t>
      </w:r>
      <w:proofErr w:type="gramStart"/>
      <w:r w:rsidRPr="00E902EE">
        <w:rPr>
          <w:sz w:val="28"/>
          <w:szCs w:val="28"/>
        </w:rPr>
        <w:t>e .</w:t>
      </w:r>
      <w:proofErr w:type="gramEnd"/>
    </w:p>
    <w:p w14:paraId="222A4B4A" w14:textId="77777777" w:rsidR="00E902EE" w:rsidRPr="00E902EE" w:rsidRDefault="00E902EE" w:rsidP="00E902EE">
      <w:pPr>
        <w:rPr>
          <w:sz w:val="28"/>
          <w:szCs w:val="28"/>
        </w:rPr>
      </w:pPr>
    </w:p>
    <w:p w14:paraId="4B971619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###install </w:t>
      </w:r>
      <w:proofErr w:type="spellStart"/>
      <w:r w:rsidRPr="00E902EE">
        <w:rPr>
          <w:sz w:val="28"/>
          <w:szCs w:val="28"/>
        </w:rPr>
        <w:t>mininet</w:t>
      </w:r>
      <w:proofErr w:type="spellEnd"/>
      <w:r w:rsidRPr="00E902EE">
        <w:rPr>
          <w:sz w:val="28"/>
          <w:szCs w:val="28"/>
        </w:rPr>
        <w:t xml:space="preserve"> backed</w:t>
      </w:r>
    </w:p>
    <w:p w14:paraId="7E378A1B" w14:textId="77777777" w:rsidR="00E902EE" w:rsidRPr="00E902EE" w:rsidRDefault="00E902EE" w:rsidP="00E902EE">
      <w:pPr>
        <w:rPr>
          <w:sz w:val="28"/>
          <w:szCs w:val="28"/>
        </w:rPr>
      </w:pPr>
    </w:p>
    <w:p w14:paraId="33BA2386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git</w:t>
      </w:r>
      <w:proofErr w:type="spellEnd"/>
      <w:r w:rsidRPr="00E902EE">
        <w:rPr>
          <w:sz w:val="28"/>
          <w:szCs w:val="28"/>
        </w:rPr>
        <w:t xml:space="preserve"> clone git://github.com/mininet/mininet</w:t>
      </w:r>
    </w:p>
    <w:p w14:paraId="06F18CF2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cd </w:t>
      </w:r>
      <w:proofErr w:type="spellStart"/>
      <w:r w:rsidRPr="00E902EE">
        <w:rPr>
          <w:sz w:val="28"/>
          <w:szCs w:val="28"/>
        </w:rPr>
        <w:t>mininet</w:t>
      </w:r>
      <w:proofErr w:type="spellEnd"/>
      <w:r w:rsidRPr="00E902EE">
        <w:rPr>
          <w:sz w:val="28"/>
          <w:szCs w:val="28"/>
        </w:rPr>
        <w:t>/</w:t>
      </w:r>
    </w:p>
    <w:p w14:paraId="7BB8DB67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git</w:t>
      </w:r>
      <w:proofErr w:type="spellEnd"/>
      <w:r w:rsidRPr="00E902EE">
        <w:rPr>
          <w:sz w:val="28"/>
          <w:szCs w:val="28"/>
        </w:rPr>
        <w:t xml:space="preserve"> tag</w:t>
      </w:r>
    </w:p>
    <w:p w14:paraId="7DC60729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git</w:t>
      </w:r>
      <w:proofErr w:type="spellEnd"/>
      <w:r w:rsidRPr="00E902EE">
        <w:rPr>
          <w:sz w:val="28"/>
          <w:szCs w:val="28"/>
        </w:rPr>
        <w:t xml:space="preserve"> checkout -m</w:t>
      </w:r>
    </w:p>
    <w:p w14:paraId="310D9CC4" w14:textId="77777777" w:rsidR="00E902EE" w:rsidRPr="00E902EE" w:rsidRDefault="00E902EE" w:rsidP="00E902EE">
      <w:pPr>
        <w:rPr>
          <w:sz w:val="28"/>
          <w:szCs w:val="28"/>
        </w:rPr>
      </w:pPr>
    </w:p>
    <w:p w14:paraId="7243E231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cd</w:t>
      </w:r>
      <w:proofErr w:type="gramStart"/>
      <w:r w:rsidRPr="00E902EE">
        <w:rPr>
          <w:sz w:val="28"/>
          <w:szCs w:val="28"/>
        </w:rPr>
        <w:t xml:space="preserve"> ..</w:t>
      </w:r>
      <w:proofErr w:type="gramEnd"/>
    </w:p>
    <w:p w14:paraId="31496D95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mininet/util/install.sh -a</w:t>
      </w:r>
    </w:p>
    <w:p w14:paraId="68FDC9AA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ls</w:t>
      </w:r>
    </w:p>
    <w:p w14:paraId="6B2E651C" w14:textId="77777777" w:rsidR="00E902EE" w:rsidRPr="00E902EE" w:rsidRDefault="00E902EE" w:rsidP="00E902EE">
      <w:pPr>
        <w:rPr>
          <w:sz w:val="28"/>
          <w:szCs w:val="28"/>
        </w:rPr>
      </w:pPr>
    </w:p>
    <w:p w14:paraId="6DE9C1A7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cd </w:t>
      </w:r>
      <w:proofErr w:type="spellStart"/>
      <w:r w:rsidRPr="00E902EE">
        <w:rPr>
          <w:sz w:val="28"/>
          <w:szCs w:val="28"/>
        </w:rPr>
        <w:t>mininet</w:t>
      </w:r>
      <w:proofErr w:type="spellEnd"/>
      <w:r w:rsidRPr="00E902EE">
        <w:rPr>
          <w:sz w:val="28"/>
          <w:szCs w:val="28"/>
        </w:rPr>
        <w:t>/</w:t>
      </w:r>
    </w:p>
    <w:p w14:paraId="3BB725D2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python3 setup.py install</w:t>
      </w:r>
    </w:p>
    <w:p w14:paraId="3FA5FAFE" w14:textId="77777777" w:rsidR="00E902EE" w:rsidRPr="00E902EE" w:rsidRDefault="00E902EE" w:rsidP="00E902EE">
      <w:pPr>
        <w:rPr>
          <w:sz w:val="28"/>
          <w:szCs w:val="28"/>
        </w:rPr>
      </w:pPr>
    </w:p>
    <w:p w14:paraId="5D9AB61E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cd tests/</w:t>
      </w:r>
    </w:p>
    <w:p w14:paraId="1349808E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ls</w:t>
      </w:r>
    </w:p>
    <w:p w14:paraId="05D59165" w14:textId="77777777" w:rsidR="00E902EE" w:rsidRPr="00E902EE" w:rsidRDefault="00E902EE" w:rsidP="00E902EE">
      <w:pPr>
        <w:rPr>
          <w:sz w:val="28"/>
          <w:szCs w:val="28"/>
        </w:rPr>
      </w:pPr>
    </w:p>
    <w:p w14:paraId="6D377FF1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#### Run Random and Deterministic Experiment.</w:t>
      </w:r>
    </w:p>
    <w:p w14:paraId="05343FDC" w14:textId="77777777" w:rsidR="00E902EE" w:rsidRPr="00E902EE" w:rsidRDefault="00E902EE" w:rsidP="00E902EE">
      <w:pPr>
        <w:rPr>
          <w:sz w:val="28"/>
          <w:szCs w:val="28"/>
        </w:rPr>
      </w:pPr>
    </w:p>
    <w:p w14:paraId="40827F6A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python3 random_trial.py &gt;&gt; rand.csv</w:t>
      </w:r>
    </w:p>
    <w:p w14:paraId="695ECA97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python3 deterministic_trial.py &gt;&gt; det.csv</w:t>
      </w:r>
    </w:p>
    <w:p w14:paraId="748EEED3" w14:textId="77777777" w:rsidR="00E902EE" w:rsidRPr="00E902EE" w:rsidRDefault="00E902EE" w:rsidP="00E902EE">
      <w:pPr>
        <w:rPr>
          <w:sz w:val="28"/>
          <w:szCs w:val="28"/>
        </w:rPr>
      </w:pPr>
    </w:p>
    <w:p w14:paraId="2A6D0B0A" w14:textId="77777777" w:rsidR="00E902EE" w:rsidRPr="00E902EE" w:rsidRDefault="00E902EE" w:rsidP="00E902EE">
      <w:pPr>
        <w:rPr>
          <w:sz w:val="28"/>
          <w:szCs w:val="28"/>
        </w:rPr>
      </w:pPr>
    </w:p>
    <w:p w14:paraId="344D582C" w14:textId="77777777" w:rsidR="00E902EE" w:rsidRPr="00E902EE" w:rsidRDefault="00E902EE" w:rsidP="00E902EE">
      <w:pPr>
        <w:rPr>
          <w:sz w:val="28"/>
          <w:szCs w:val="28"/>
        </w:rPr>
      </w:pPr>
    </w:p>
    <w:p w14:paraId="163C6C26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>######FOR DQN EXPERIMENT ########</w:t>
      </w:r>
    </w:p>
    <w:p w14:paraId="270DB151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cd into your directory </w:t>
      </w:r>
    </w:p>
    <w:p w14:paraId="53583D27" w14:textId="77777777" w:rsidR="00E902EE" w:rsidRPr="00E902EE" w:rsidRDefault="00E902EE" w:rsidP="00E902EE">
      <w:pPr>
        <w:rPr>
          <w:sz w:val="28"/>
          <w:szCs w:val="28"/>
        </w:rPr>
      </w:pPr>
    </w:p>
    <w:p w14:paraId="7B2EDB01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python3 setup.py install</w:t>
      </w:r>
    </w:p>
    <w:p w14:paraId="4F94AD66" w14:textId="77777777" w:rsidR="00E902EE" w:rsidRPr="00E902EE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pip3 install -</w:t>
      </w:r>
      <w:proofErr w:type="gramStart"/>
      <w:r w:rsidRPr="00E902EE">
        <w:rPr>
          <w:sz w:val="28"/>
          <w:szCs w:val="28"/>
        </w:rPr>
        <w:t>e .</w:t>
      </w:r>
      <w:proofErr w:type="gramEnd"/>
    </w:p>
    <w:p w14:paraId="15CCFB99" w14:textId="77777777" w:rsidR="00E902EE" w:rsidRPr="00E902EE" w:rsidRDefault="00E902EE" w:rsidP="00E902EE">
      <w:pPr>
        <w:rPr>
          <w:sz w:val="28"/>
          <w:szCs w:val="28"/>
        </w:rPr>
      </w:pPr>
    </w:p>
    <w:p w14:paraId="73DCD261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pip3 install </w:t>
      </w:r>
      <w:proofErr w:type="spellStart"/>
      <w:r w:rsidRPr="00E902EE">
        <w:rPr>
          <w:sz w:val="28"/>
          <w:szCs w:val="28"/>
        </w:rPr>
        <w:t>keras</w:t>
      </w:r>
      <w:proofErr w:type="spellEnd"/>
    </w:p>
    <w:p w14:paraId="797FBD1C" w14:textId="77777777" w:rsidR="00E902EE" w:rsidRPr="00E902EE" w:rsidRDefault="00E902EE" w:rsidP="00E902EE">
      <w:pPr>
        <w:rPr>
          <w:sz w:val="28"/>
          <w:szCs w:val="28"/>
        </w:rPr>
      </w:pPr>
      <w:r w:rsidRPr="00E902EE">
        <w:rPr>
          <w:sz w:val="28"/>
          <w:szCs w:val="28"/>
        </w:rPr>
        <w:t xml:space="preserve">pip3 install </w:t>
      </w:r>
      <w:proofErr w:type="spellStart"/>
      <w:r w:rsidRPr="00E902EE">
        <w:rPr>
          <w:sz w:val="28"/>
          <w:szCs w:val="28"/>
        </w:rPr>
        <w:t>tensorflow</w:t>
      </w:r>
      <w:proofErr w:type="spellEnd"/>
    </w:p>
    <w:p w14:paraId="44A1B112" w14:textId="3486CE56" w:rsidR="003F4E8B" w:rsidRPr="00515759" w:rsidRDefault="00E902EE" w:rsidP="00E902EE">
      <w:pPr>
        <w:rPr>
          <w:sz w:val="28"/>
          <w:szCs w:val="28"/>
        </w:rPr>
      </w:pPr>
      <w:proofErr w:type="spellStart"/>
      <w:r w:rsidRPr="00E902EE">
        <w:rPr>
          <w:sz w:val="28"/>
          <w:szCs w:val="28"/>
        </w:rPr>
        <w:t>sudo</w:t>
      </w:r>
      <w:proofErr w:type="spellEnd"/>
      <w:r w:rsidRPr="00E902EE">
        <w:rPr>
          <w:sz w:val="28"/>
          <w:szCs w:val="28"/>
        </w:rPr>
        <w:t xml:space="preserve"> python3 sdwan_rl_dqn_agent.py</w:t>
      </w:r>
    </w:p>
    <w:sectPr w:rsidR="003F4E8B" w:rsidRPr="00515759" w:rsidSect="00FA5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19A"/>
    <w:rsid w:val="0004616B"/>
    <w:rsid w:val="00053C4F"/>
    <w:rsid w:val="0010019F"/>
    <w:rsid w:val="001248EE"/>
    <w:rsid w:val="00183B18"/>
    <w:rsid w:val="001F6DDC"/>
    <w:rsid w:val="00373949"/>
    <w:rsid w:val="003F1F41"/>
    <w:rsid w:val="003F4E8B"/>
    <w:rsid w:val="00515759"/>
    <w:rsid w:val="00577861"/>
    <w:rsid w:val="006A36B3"/>
    <w:rsid w:val="00736A06"/>
    <w:rsid w:val="008B1664"/>
    <w:rsid w:val="00951D61"/>
    <w:rsid w:val="00974601"/>
    <w:rsid w:val="009B3971"/>
    <w:rsid w:val="009F5DF9"/>
    <w:rsid w:val="00A53175"/>
    <w:rsid w:val="00A60100"/>
    <w:rsid w:val="00A94E9C"/>
    <w:rsid w:val="00AB42FA"/>
    <w:rsid w:val="00B962AA"/>
    <w:rsid w:val="00C022C3"/>
    <w:rsid w:val="00C132C9"/>
    <w:rsid w:val="00D420E2"/>
    <w:rsid w:val="00DD2B86"/>
    <w:rsid w:val="00E66561"/>
    <w:rsid w:val="00E902EE"/>
    <w:rsid w:val="00F261D2"/>
    <w:rsid w:val="00F30927"/>
    <w:rsid w:val="00FA519A"/>
    <w:rsid w:val="00FE0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57A54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DQN_Mininet Installtion Steps.docx</Template>
  <TotalTime>34</TotalTime>
  <Pages>5</Pages>
  <Words>282</Words>
  <Characters>1613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2019-07-01T07:38:00Z</dcterms:created>
  <dcterms:modified xsi:type="dcterms:W3CDTF">2019-12-25T17:47:00Z</dcterms:modified>
</cp:coreProperties>
</file>